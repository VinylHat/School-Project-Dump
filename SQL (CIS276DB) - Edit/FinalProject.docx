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60518983"/>
        <w:docPartObj>
          <w:docPartGallery w:val="Cover Pages"/>
          <w:docPartUnique/>
        </w:docPartObj>
      </w:sdtPr>
      <w:sdtEndPr/>
      <w:sdtContent>
        <w:p w14:paraId="7D19E617" w14:textId="77777777" w:rsidR="003F54A7" w:rsidRDefault="003F54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408EC4" wp14:editId="77B1DFF9">
                    <wp:simplePos x="0" y="0"/>
                    <wp:positionH relativeFrom="margin">
                      <wp:posOffset>5353049</wp:posOffset>
                    </wp:positionH>
                    <wp:positionV relativeFrom="page">
                      <wp:posOffset>228600</wp:posOffset>
                    </wp:positionV>
                    <wp:extent cx="733425" cy="949569"/>
                    <wp:effectExtent l="0" t="0" r="9525" b="317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33425" cy="94956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1853262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B23063" w14:textId="77777777" w:rsidR="003F54A7" w:rsidRDefault="003F54A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Fall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0408EC4" id="Rectangle 132" o:spid="_x0000_s1026" style="position:absolute;margin-left:421.5pt;margin-top:18pt;width:57.75pt;height: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1853262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9B23063" w14:textId="77777777" w:rsidR="003F54A7" w:rsidRDefault="003F54A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Fall 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59D0666" w14:textId="77777777" w:rsidR="00C24D86" w:rsidRDefault="003F3FE6" w:rsidP="00C24D8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DEA4D83" wp14:editId="77BD287A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182880</wp:posOffset>
                    </wp:positionV>
                    <wp:extent cx="2360930" cy="1404620"/>
                    <wp:effectExtent l="0" t="0" r="22860" b="139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71C0B" w14:textId="61D7B879" w:rsidR="003F3FE6" w:rsidRPr="00C9159C" w:rsidRDefault="00C9159C" w:rsidP="00C9159C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9159C">
                                  <w:rPr>
                                    <w:sz w:val="40"/>
                                    <w:szCs w:val="40"/>
                                  </w:rPr>
                                  <w:t>Brendan Ellison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DEA4D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0;margin-top:14.4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        <v:textbox style="mso-fit-shape-to-text:t">
                      <w:txbxContent>
                        <w:p w14:paraId="7C971C0B" w14:textId="61D7B879" w:rsidR="003F3FE6" w:rsidRPr="00C9159C" w:rsidRDefault="00C9159C" w:rsidP="00C9159C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C9159C">
                            <w:rPr>
                              <w:sz w:val="40"/>
                              <w:szCs w:val="40"/>
                            </w:rPr>
                            <w:t>Brendan Ellison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F54A7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81FF67B" wp14:editId="1D3F7F0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B396B" w14:textId="77777777" w:rsidR="003F54A7" w:rsidRDefault="006A2A1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200539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54A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Final Project CIS276DB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5394747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46953C" w14:textId="77777777" w:rsidR="003F54A7" w:rsidRDefault="003F54A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Putting it all together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56006438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D8170F" w14:textId="2638C8B8" w:rsidR="003F54A7" w:rsidRDefault="00C9159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Brendan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181FF67B" id="Text Box 131" o:spid="_x0000_s1028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" filled="f" stroked="f" strokeweight=".5pt">
                    <v:textbox style="mso-fit-shape-to-text:t" inset="0,0,0,0">
                      <w:txbxContent>
                        <w:p w14:paraId="602B396B" w14:textId="77777777" w:rsidR="003F54A7" w:rsidRDefault="006A2A1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200539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54A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Final Project CIS276DB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5394747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46953C" w14:textId="77777777" w:rsidR="003F54A7" w:rsidRDefault="003F54A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Putting it all together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56006438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FD8170F" w14:textId="2638C8B8" w:rsidR="003F54A7" w:rsidRDefault="00C9159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Brendan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F54A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0316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0B759C" w14:textId="77777777" w:rsidR="003F3FE6" w:rsidRDefault="003F3FE6">
          <w:pPr>
            <w:pStyle w:val="TOCHeading"/>
          </w:pPr>
          <w:r>
            <w:t>Contents</w:t>
          </w:r>
        </w:p>
        <w:p w14:paraId="56ABB37E" w14:textId="70E01C76" w:rsidR="003F3FE6" w:rsidRDefault="003F3FE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52525" w:history="1">
            <w:r w:rsidRPr="001A3BFE">
              <w:rPr>
                <w:rStyle w:val="Hyperlink"/>
                <w:noProof/>
              </w:rPr>
              <w:t>Definition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2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D01A" w14:textId="7B3B9A02" w:rsidR="003F3FE6" w:rsidRDefault="006A2A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5152526" w:history="1">
            <w:r w:rsidR="003F3FE6" w:rsidRPr="001A3BFE">
              <w:rPr>
                <w:rStyle w:val="Hyperlink"/>
                <w:noProof/>
              </w:rPr>
              <w:t>Develop a plan to solve the problem</w:t>
            </w:r>
            <w:r w:rsidR="003F3FE6">
              <w:rPr>
                <w:noProof/>
                <w:webHidden/>
              </w:rPr>
              <w:tab/>
            </w:r>
            <w:r w:rsidR="003F3FE6">
              <w:rPr>
                <w:noProof/>
                <w:webHidden/>
              </w:rPr>
              <w:fldChar w:fldCharType="begin"/>
            </w:r>
            <w:r w:rsidR="003F3FE6">
              <w:rPr>
                <w:noProof/>
                <w:webHidden/>
              </w:rPr>
              <w:instrText xml:space="preserve"> PAGEREF _Toc25152526 \h </w:instrText>
            </w:r>
            <w:r w:rsidR="003F3FE6">
              <w:rPr>
                <w:noProof/>
                <w:webHidden/>
              </w:rPr>
            </w:r>
            <w:r w:rsidR="003F3FE6">
              <w:rPr>
                <w:noProof/>
                <w:webHidden/>
              </w:rPr>
              <w:fldChar w:fldCharType="separate"/>
            </w:r>
            <w:r w:rsidR="00BB12CC">
              <w:rPr>
                <w:noProof/>
                <w:webHidden/>
              </w:rPr>
              <w:t>2</w:t>
            </w:r>
            <w:r w:rsidR="003F3FE6">
              <w:rPr>
                <w:noProof/>
                <w:webHidden/>
              </w:rPr>
              <w:fldChar w:fldCharType="end"/>
            </w:r>
          </w:hyperlink>
        </w:p>
        <w:p w14:paraId="0A693B6F" w14:textId="0F63B274" w:rsidR="003F3FE6" w:rsidRDefault="006A2A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5152527" w:history="1">
            <w:r w:rsidR="003F3FE6" w:rsidRPr="001A3BFE">
              <w:rPr>
                <w:rStyle w:val="Hyperlink"/>
                <w:noProof/>
              </w:rPr>
              <w:t>Collect and Analyze the appropriate information to create the database</w:t>
            </w:r>
            <w:r w:rsidR="003F3FE6">
              <w:rPr>
                <w:noProof/>
                <w:webHidden/>
              </w:rPr>
              <w:tab/>
            </w:r>
            <w:r w:rsidR="003F3FE6">
              <w:rPr>
                <w:noProof/>
                <w:webHidden/>
              </w:rPr>
              <w:fldChar w:fldCharType="begin"/>
            </w:r>
            <w:r w:rsidR="003F3FE6">
              <w:rPr>
                <w:noProof/>
                <w:webHidden/>
              </w:rPr>
              <w:instrText xml:space="preserve"> PAGEREF _Toc25152527 \h </w:instrText>
            </w:r>
            <w:r w:rsidR="003F3FE6">
              <w:rPr>
                <w:noProof/>
                <w:webHidden/>
              </w:rPr>
            </w:r>
            <w:r w:rsidR="003F3FE6">
              <w:rPr>
                <w:noProof/>
                <w:webHidden/>
              </w:rPr>
              <w:fldChar w:fldCharType="separate"/>
            </w:r>
            <w:r w:rsidR="00BB12CC">
              <w:rPr>
                <w:noProof/>
                <w:webHidden/>
              </w:rPr>
              <w:t>3</w:t>
            </w:r>
            <w:r w:rsidR="003F3FE6">
              <w:rPr>
                <w:noProof/>
                <w:webHidden/>
              </w:rPr>
              <w:fldChar w:fldCharType="end"/>
            </w:r>
          </w:hyperlink>
        </w:p>
        <w:p w14:paraId="0219B778" w14:textId="689C10AF" w:rsidR="003F3FE6" w:rsidRDefault="006A2A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5152528" w:history="1">
            <w:r w:rsidR="003F3FE6" w:rsidRPr="001A3BFE">
              <w:rPr>
                <w:rStyle w:val="Hyperlink"/>
                <w:noProof/>
              </w:rPr>
              <w:t>Interpret findings to determine plausible solutions for normalization</w:t>
            </w:r>
            <w:r w:rsidR="003F3FE6">
              <w:rPr>
                <w:noProof/>
                <w:webHidden/>
              </w:rPr>
              <w:tab/>
            </w:r>
            <w:r w:rsidR="003F3FE6">
              <w:rPr>
                <w:noProof/>
                <w:webHidden/>
              </w:rPr>
              <w:fldChar w:fldCharType="begin"/>
            </w:r>
            <w:r w:rsidR="003F3FE6">
              <w:rPr>
                <w:noProof/>
                <w:webHidden/>
              </w:rPr>
              <w:instrText xml:space="preserve"> PAGEREF _Toc25152528 \h </w:instrText>
            </w:r>
            <w:r w:rsidR="003F3FE6">
              <w:rPr>
                <w:noProof/>
                <w:webHidden/>
              </w:rPr>
            </w:r>
            <w:r w:rsidR="003F3FE6">
              <w:rPr>
                <w:noProof/>
                <w:webHidden/>
              </w:rPr>
              <w:fldChar w:fldCharType="separate"/>
            </w:r>
            <w:r w:rsidR="00BB12CC">
              <w:rPr>
                <w:noProof/>
                <w:webHidden/>
              </w:rPr>
              <w:t>3</w:t>
            </w:r>
            <w:r w:rsidR="003F3FE6">
              <w:rPr>
                <w:noProof/>
                <w:webHidden/>
              </w:rPr>
              <w:fldChar w:fldCharType="end"/>
            </w:r>
          </w:hyperlink>
        </w:p>
        <w:p w14:paraId="2FA0152A" w14:textId="1036E2A6" w:rsidR="003F3FE6" w:rsidRDefault="006A2A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5152529" w:history="1">
            <w:r w:rsidR="003F3FE6" w:rsidRPr="001A3BFE">
              <w:rPr>
                <w:rStyle w:val="Hyperlink"/>
                <w:noProof/>
              </w:rPr>
              <w:t>Evaluate the effectiveness of the reports and the results obtained</w:t>
            </w:r>
            <w:r w:rsidR="003F3FE6">
              <w:rPr>
                <w:noProof/>
                <w:webHidden/>
              </w:rPr>
              <w:tab/>
            </w:r>
            <w:r w:rsidR="003F3FE6">
              <w:rPr>
                <w:noProof/>
                <w:webHidden/>
              </w:rPr>
              <w:fldChar w:fldCharType="begin"/>
            </w:r>
            <w:r w:rsidR="003F3FE6">
              <w:rPr>
                <w:noProof/>
                <w:webHidden/>
              </w:rPr>
              <w:instrText xml:space="preserve"> PAGEREF _Toc25152529 \h </w:instrText>
            </w:r>
            <w:r w:rsidR="003F3FE6">
              <w:rPr>
                <w:noProof/>
                <w:webHidden/>
              </w:rPr>
            </w:r>
            <w:r w:rsidR="003F3FE6">
              <w:rPr>
                <w:noProof/>
                <w:webHidden/>
              </w:rPr>
              <w:fldChar w:fldCharType="separate"/>
            </w:r>
            <w:r w:rsidR="00BB12CC">
              <w:rPr>
                <w:noProof/>
                <w:webHidden/>
              </w:rPr>
              <w:t>7</w:t>
            </w:r>
            <w:r w:rsidR="003F3FE6">
              <w:rPr>
                <w:noProof/>
                <w:webHidden/>
              </w:rPr>
              <w:fldChar w:fldCharType="end"/>
            </w:r>
          </w:hyperlink>
        </w:p>
        <w:p w14:paraId="2B58CA4C" w14:textId="68FF2A0D" w:rsidR="003F3FE6" w:rsidRDefault="006A2A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5152530" w:history="1">
            <w:r w:rsidR="003F3FE6" w:rsidRPr="001A3BFE">
              <w:rPr>
                <w:rStyle w:val="Hyperlink"/>
                <w:noProof/>
              </w:rPr>
              <w:t>Communicate the Results</w:t>
            </w:r>
            <w:r w:rsidR="003F3FE6">
              <w:rPr>
                <w:noProof/>
                <w:webHidden/>
              </w:rPr>
              <w:tab/>
            </w:r>
            <w:r w:rsidR="003F3FE6">
              <w:rPr>
                <w:noProof/>
                <w:webHidden/>
              </w:rPr>
              <w:fldChar w:fldCharType="begin"/>
            </w:r>
            <w:r w:rsidR="003F3FE6">
              <w:rPr>
                <w:noProof/>
                <w:webHidden/>
              </w:rPr>
              <w:instrText xml:space="preserve"> PAGEREF _Toc25152530 \h </w:instrText>
            </w:r>
            <w:r w:rsidR="003F3FE6">
              <w:rPr>
                <w:noProof/>
                <w:webHidden/>
              </w:rPr>
            </w:r>
            <w:r w:rsidR="003F3FE6">
              <w:rPr>
                <w:noProof/>
                <w:webHidden/>
              </w:rPr>
              <w:fldChar w:fldCharType="separate"/>
            </w:r>
            <w:r w:rsidR="00BB12CC">
              <w:rPr>
                <w:noProof/>
                <w:webHidden/>
              </w:rPr>
              <w:t>11</w:t>
            </w:r>
            <w:r w:rsidR="003F3FE6">
              <w:rPr>
                <w:noProof/>
                <w:webHidden/>
              </w:rPr>
              <w:fldChar w:fldCharType="end"/>
            </w:r>
          </w:hyperlink>
        </w:p>
        <w:p w14:paraId="08558E85" w14:textId="77777777" w:rsidR="003F3FE6" w:rsidRDefault="003F3FE6">
          <w:r>
            <w:rPr>
              <w:b/>
              <w:bCs/>
              <w:noProof/>
            </w:rPr>
            <w:fldChar w:fldCharType="end"/>
          </w:r>
        </w:p>
      </w:sdtContent>
    </w:sdt>
    <w:p w14:paraId="55492DAD" w14:textId="77777777" w:rsidR="003F3FE6" w:rsidRDefault="003F3F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6A29E0" w14:textId="77777777" w:rsidR="00AE5669" w:rsidRDefault="00C07C1C" w:rsidP="00C07C1C">
      <w:pPr>
        <w:pStyle w:val="Heading1"/>
      </w:pPr>
      <w:bookmarkStart w:id="0" w:name="_Toc25152525"/>
      <w:r>
        <w:lastRenderedPageBreak/>
        <w:t>Definition of the problem</w:t>
      </w:r>
      <w:bookmarkEnd w:id="0"/>
    </w:p>
    <w:p w14:paraId="4AD56305" w14:textId="7358F489" w:rsidR="003F3FE6" w:rsidRPr="00720CB8" w:rsidRDefault="003F3FE6" w:rsidP="003F3FE6">
      <w:pPr>
        <w:rPr>
          <w:sz w:val="24"/>
          <w:szCs w:val="24"/>
        </w:rPr>
      </w:pPr>
      <w:r>
        <w:tab/>
      </w:r>
      <w:r w:rsidR="00720CB8" w:rsidRPr="00720CB8">
        <w:rPr>
          <w:sz w:val="24"/>
          <w:szCs w:val="24"/>
        </w:rPr>
        <w:t>I have been asked to make a database for an auto repair shop to help them manage their business</w:t>
      </w:r>
    </w:p>
    <w:p w14:paraId="77449F57" w14:textId="77777777" w:rsidR="00543E1C" w:rsidRDefault="00C07C1C" w:rsidP="00C07C1C">
      <w:pPr>
        <w:pStyle w:val="Heading1"/>
      </w:pPr>
      <w:bookmarkStart w:id="1" w:name="_Toc25152526"/>
      <w:r>
        <w:t>Develop a plan to solve the problem</w:t>
      </w:r>
      <w:bookmarkEnd w:id="1"/>
    </w:p>
    <w:p w14:paraId="1EA1B55C" w14:textId="2284CBAA" w:rsidR="003F3FE6" w:rsidRDefault="00C07C1C" w:rsidP="00C07C1C">
      <w:pPr>
        <w:rPr>
          <w:sz w:val="24"/>
          <w:szCs w:val="24"/>
        </w:rPr>
      </w:pPr>
      <w:r>
        <w:tab/>
      </w:r>
      <w:r w:rsidR="00720CB8" w:rsidRPr="00720CB8">
        <w:rPr>
          <w:sz w:val="24"/>
          <w:szCs w:val="24"/>
        </w:rPr>
        <w:t xml:space="preserve">I will make a database that stores data about the customer, their vehicle, details about parts ordered for their vehicle, and capable of getting invoice information. </w:t>
      </w:r>
    </w:p>
    <w:p w14:paraId="5B85FFA3" w14:textId="17812C74" w:rsidR="00720CB8" w:rsidRDefault="00720CB8" w:rsidP="00C07C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2421B" wp14:editId="764779E5">
            <wp:extent cx="59436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1EA7" w14:textId="398EA4E5" w:rsidR="00720CB8" w:rsidRDefault="00720C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58C613" w14:textId="77777777" w:rsidR="00720CB8" w:rsidRPr="00720CB8" w:rsidRDefault="00720CB8" w:rsidP="00C07C1C">
      <w:pPr>
        <w:rPr>
          <w:sz w:val="24"/>
          <w:szCs w:val="24"/>
        </w:rPr>
      </w:pPr>
    </w:p>
    <w:p w14:paraId="5C72765D" w14:textId="77777777" w:rsidR="00C07C1C" w:rsidRDefault="00C07C1C" w:rsidP="00C07C1C">
      <w:pPr>
        <w:pStyle w:val="Heading1"/>
      </w:pPr>
      <w:bookmarkStart w:id="2" w:name="_Toc25152527"/>
      <w:r>
        <w:t xml:space="preserve">Collect and </w:t>
      </w:r>
      <w:proofErr w:type="gramStart"/>
      <w:r>
        <w:t>Analyze</w:t>
      </w:r>
      <w:proofErr w:type="gramEnd"/>
      <w:r>
        <w:t xml:space="preserve"> the appropriate information to create the database</w:t>
      </w:r>
      <w:bookmarkEnd w:id="2"/>
    </w:p>
    <w:p w14:paraId="318540BA" w14:textId="77777777" w:rsidR="00720CB8" w:rsidRDefault="00C07C1C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bookmarkStart w:id="3" w:name="_Toc25152528"/>
      <w:r w:rsidR="00720CB8">
        <w:rPr>
          <w:rFonts w:ascii="Consolas" w:hAnsi="Consolas" w:cs="Consolas"/>
          <w:color w:val="008000"/>
          <w:sz w:val="19"/>
          <w:szCs w:val="19"/>
        </w:rPr>
        <w:t>/*</w:t>
      </w:r>
    </w:p>
    <w:p w14:paraId="6010FEBA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Author: Brendan Ellison</w:t>
      </w:r>
    </w:p>
    <w:p w14:paraId="070919A3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Date: 11/23/2021</w:t>
      </w:r>
    </w:p>
    <w:p w14:paraId="0329438E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1610C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This can be executed all 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but I want to keep this consolidated,</w:t>
      </w:r>
    </w:p>
    <w:p w14:paraId="72C4E79E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anything is added it should be highlighted then executed</w:t>
      </w:r>
    </w:p>
    <w:p w14:paraId="06F69C93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DE176C3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0D95FBFF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F1215B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970FB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'BrendansAutoShop'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7902D9E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BrendansAutoShop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32D779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8104F8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84090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BrendansAutoShop</w:t>
      </w:r>
    </w:p>
    <w:p w14:paraId="37C19D12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B37D54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BC56D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BrendansAutoShop</w:t>
      </w:r>
    </w:p>
    <w:p w14:paraId="2B31AC22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A55D69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D3C72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</w:p>
    <w:p w14:paraId="6B0496D6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B7D24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VehicleID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9CA01F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Producer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B7C17E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Model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86DEE9" w14:textId="43A7BFFE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 feel that not everyone remembers their model year</w:t>
      </w:r>
    </w:p>
    <w:p w14:paraId="372245D8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Must have a description of the work needed to repair</w:t>
      </w:r>
    </w:p>
    <w:p w14:paraId="427B6FB3" w14:textId="3A613F3A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Producer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'Honda'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'Toyota'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'Volkswagen'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'Chevrolet'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'BMW'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'Hyundai'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'Nissan'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'Volvo'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78FCDF" w14:textId="220190B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Check is to avoid bad entries/user error/stupid entries, it is more of a concept then a complete list</w:t>
      </w:r>
    </w:p>
    <w:p w14:paraId="0089BE7F" w14:textId="473B73E8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 did not add a check for models because that list would be too big and not really add much</w:t>
      </w:r>
    </w:p>
    <w:p w14:paraId="3F5DCC8D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7D22D4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ADE9A5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9357C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Parts</w:t>
      </w:r>
    </w:p>
    <w:p w14:paraId="7EB5A804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FB96B8" w14:textId="60265962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D1CEA8" w14:textId="4348EFDA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UnitsAvailable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Storage/Spares</w:t>
      </w:r>
    </w:p>
    <w:p w14:paraId="02F1FD9E" w14:textId="23F32E6E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PartType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Alternator, Battery, Cylinder, etc...</w:t>
      </w:r>
    </w:p>
    <w:p w14:paraId="189B502C" w14:textId="2F0ECD6F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PartManufacturer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 think it is useful to know reliable sellers</w:t>
      </w:r>
    </w:p>
    <w:p w14:paraId="7A86C390" w14:textId="3A3FE09D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PartDescription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Encouraged but not required</w:t>
      </w:r>
    </w:p>
    <w:p w14:paraId="1F09764F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0C6614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4DBA3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45AFC44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8CA6E1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EAC7F9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VehicleID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068B2D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FirstName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161084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LastName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4899F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BillingAddress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A0615F" w14:textId="27E13B6C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ZipCode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C42D5C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CardNumber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0D16F0" w14:textId="25FAF6F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CardExpMonth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35B9FA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CardExpYear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2C558F" w14:textId="06B161F9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CardCVV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BDB0917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F8B5C2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61BDCC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B31A5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OrderList</w:t>
      </w:r>
    </w:p>
    <w:p w14:paraId="446C6E91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DA9289" w14:textId="157D5DE6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OrderListID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344DC9" w14:textId="0588063E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9904D0" w14:textId="4E64292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5A95E1" w14:textId="738B9295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3484F2" w14:textId="4C83610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UnitPrice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DD1833" w14:textId="672E2FF8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QuantityOrdered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F61FAA" w14:textId="71F3228B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OrderTotal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QuantityOrdered</w:t>
      </w:r>
    </w:p>
    <w:p w14:paraId="48298D01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134DCE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9CCDFF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79AB5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DO NOT have the orders tied to the invoices, input with a query </w:t>
      </w:r>
    </w:p>
    <w:p w14:paraId="6D17013F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2697B284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A849B2" w14:textId="1A9E077F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InvoiceID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200009" w14:textId="0EACEA1D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E5952" w14:textId="077AD793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SubTotal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A588E4" w14:textId="2B39C4B9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--I think tax is 8%...</w:t>
      </w:r>
    </w:p>
    <w:p w14:paraId="71814E18" w14:textId="3B924603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Service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9DE290" w14:textId="35CF3F6C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095AE5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PaymentTotal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DF0DFF3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Payment_Validator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PaymentTotal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--AND (PaymentTotal &lt;= Total)) Does not like the computed column in here</w:t>
      </w:r>
    </w:p>
    <w:p w14:paraId="1CCC6889" w14:textId="77777777" w:rsidR="00720CB8" w:rsidRDefault="00720CB8" w:rsidP="0072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F1140D" w14:textId="59FBD45D" w:rsidR="000327E3" w:rsidRDefault="00720CB8" w:rsidP="00720C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0ECB74" w14:textId="0705B64D" w:rsidR="000327E3" w:rsidRDefault="000327E3" w:rsidP="00720C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 that I made up to add to the tables goes as follows…</w:t>
      </w:r>
    </w:p>
    <w:p w14:paraId="57B63015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35F7731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Author: Brendan Ellison</w:t>
      </w:r>
    </w:p>
    <w:p w14:paraId="006C32F3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Date: 11/25/2021</w:t>
      </w:r>
    </w:p>
    <w:p w14:paraId="51EB44D5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9BC6DD4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BrendansAutoShop</w:t>
      </w:r>
    </w:p>
    <w:p w14:paraId="5CCE4A23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FEFEAC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D0426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14DC6E" w14:textId="0EDEBD9E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'Toyota'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'Tacoma'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'Owner had his catalytic converter stolen and needs it replaced as well as a protective strap'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--True story btw</w:t>
      </w:r>
    </w:p>
    <w:p w14:paraId="1F592B66" w14:textId="121CFC51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'Chevrolet'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'Malibu'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 needs a replacement secondary battery in the trunk, car runs fine otherwise'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E2B951" w14:textId="7D085F74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'F-250'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'Nail found in the tire, needs a new wheel'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EC1EAC" w14:textId="4542CF8A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'Chevrolet'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'Silverado 2500HD'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'Needs an oil change'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617E28" w14:textId="2F20B84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'Civic'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'Needs new brake pads and ac filter'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319DEB" w14:textId="154A38CA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'F-150'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'Alternator needs to be replaced and battery as well'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8434F5" w14:textId="5B714B50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'BMW'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'328i'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'Thermostate needs to be replaced'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F08D1F" w14:textId="2463232A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'NV Cargo'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'Both side mirrors missing, needs replacing'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62AA3D" w14:textId="0A48D9B4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'Chevrolet'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'Malibu'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'Brake lights stopped working'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29C70B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C5C584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72E99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0036EAA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</w:p>
    <w:p w14:paraId="1EB92363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8F4636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56496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BillingAddress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CardExpMonth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CardExpYear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CardCVV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70C447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'Brendan'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'Ellison'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'2220 E Beardsley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'85024'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'9330093598667675'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26C650" w14:textId="252E33AC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'Marianne'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'Ellison'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'2220 E Beardsley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'6990504036642041'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92C1E7" w14:textId="627B09A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'Skye'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'105 New Saddle Street Stroudsburg'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'4064645536577681'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25A8C4" w14:textId="605CC83F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'Quentin'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'104 S. Primrose Street Murfreesboro'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'22468'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'8388647097946058'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C825C4" w14:textId="758A9400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'Greyson'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'726 Warren Ave. South Richmond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'55582'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'1664849122693541'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5DC3BE" w14:textId="44A7D45C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'417 Walnut Street Saint Albans'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'3906897658221940'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2B2D50" w14:textId="153C4821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'Cheyenne'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'118 Devonshire St. Rahway'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'44155'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'1157808329225578'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760F02" w14:textId="7386CB90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'9557 Carriage Ave. Tualatin'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'0515829402171149'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2A9B5D" w14:textId="4CD070DE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'9528 Halifax Drive Wantagh'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'8528535821184297'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971E3E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701A19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6084C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99935EF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5B6E1FF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08DB1E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ABB75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UnitsAvailable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PartManufacturer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863BC4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'Catalytic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Converter'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'ExtremeTerrain.com'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'Reduces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emmissions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sound from truck engine'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AF93E4" w14:textId="3E51D982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'getcatsecurity.com'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 big metal plate that covers parts from being stole off the undercarriage'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C94276" w14:textId="651227AA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'Auxiliary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Battery'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'AutoZone'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secondary battery found in some cars'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0757EB" w14:textId="0488A3FD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'Discount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truck tire, 18"'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C4D545" w14:textId="0907E4B9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'Synthetic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'Amsoil'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'Synthetic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Oil for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mid sized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truck'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369E7E" w14:textId="0EDE4F72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'Brake Pad'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BrakeProformance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'Brake pads for 2015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honda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civic'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6B2D39" w14:textId="019A91C6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 Filter'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'Amazon.com'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Replacment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air filter'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B2E1AA" w14:textId="21D705BD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'Alternator'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'Amazon.com'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'Alternator for Ford vehicles'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87F746" w14:textId="5103EEF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'Battery'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'Advanced Auto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'Battery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for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mid sized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truck, Size: 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25FAF8" w14:textId="1EF34DC4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'Thermostat'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'FCP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Euro'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'Thermostat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used for BMW'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19BAF5" w14:textId="76FB13B1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'Side Mirror'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'1AAuto.com'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'Side mirror for NV Cargo'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26320E" w14:textId="192F760C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'Brake Light'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'Amazon.com'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'2013-2015 Malibu brake light'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5B1009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831803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D16E9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EA4D119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Parts</w:t>
      </w:r>
    </w:p>
    <w:p w14:paraId="03F66781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ED74EA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AFF90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QuantityOrdered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1B06E3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650.99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E4088E" w14:textId="27D480E5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9247A" w14:textId="1E619501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92.99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691D95" w14:textId="209E099A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'2021-09-26'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A0BEFB" w14:textId="69E3224C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55.29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CBABED" w14:textId="49A7B725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'2021-11-14'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78.40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8F8FF8" w14:textId="4229D1BF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'2021-11-14'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15.76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92F417" w14:textId="596054EB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72.95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AAC569" w14:textId="5FA68E9D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6429AF" w14:textId="13BA15AC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58.51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9FDE91" w14:textId="64DE2BE4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2A18CD" w14:textId="3A46C3D0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'2021-11-04'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98.98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0625D2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E5CFB8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E84EF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11E9C6A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OrderList</w:t>
      </w:r>
    </w:p>
    <w:p w14:paraId="4E63754F" w14:textId="47D2D150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B4C03A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1006A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C9D932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9E2236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OrderList</w:t>
      </w:r>
    </w:p>
    <w:p w14:paraId="679363A8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1C630F68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52C76C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94E61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100B866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43AF271A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7BE8A3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88709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These are just to simulate some payments</w:t>
      </w:r>
    </w:p>
    <w:p w14:paraId="6B814B98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5A3DF2A4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1169.71</w:t>
      </w:r>
    </w:p>
    <w:p w14:paraId="15925120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93F0068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F7011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127B37A9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114.38</w:t>
      </w:r>
    </w:p>
    <w:p w14:paraId="1C130F0F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23582ED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C74B8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7F46A0A4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338.18</w:t>
      </w:r>
    </w:p>
    <w:p w14:paraId="538D9FB3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7B34740F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56214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34A07235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88.44</w:t>
      </w:r>
    </w:p>
    <w:p w14:paraId="0A4A2609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59A1E562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9D0B2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4EF80C50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1CFD3620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39123408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2D88C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0D1A2AD6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3FE9FB28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14:paraId="0E54F5D7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7F772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B8CAF0C" w14:textId="77777777" w:rsidR="000327E3" w:rsidRDefault="000327E3" w:rsidP="0003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012F6378" w14:textId="0F244916" w:rsidR="000327E3" w:rsidRPr="000327E3" w:rsidRDefault="000327E3" w:rsidP="000327E3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251A9B" w14:textId="66C28EE7" w:rsidR="00C07C1C" w:rsidRDefault="00C07C1C" w:rsidP="000327E3">
      <w:pPr>
        <w:pStyle w:val="Heading1"/>
      </w:pPr>
      <w:r>
        <w:lastRenderedPageBreak/>
        <w:t>Interpret findings to determine plausible solutions for normalization</w:t>
      </w:r>
      <w:bookmarkEnd w:id="3"/>
    </w:p>
    <w:p w14:paraId="577A75AA" w14:textId="711BA37A" w:rsidR="00C07C1C" w:rsidRPr="00C07C1C" w:rsidRDefault="00C07C1C" w:rsidP="003F3FE6">
      <w:pPr>
        <w:ind w:left="720" w:hanging="720"/>
      </w:pPr>
      <w:r>
        <w:tab/>
      </w:r>
      <w:r w:rsidR="000327E3">
        <w:t>Ill be honest, I am not 100% sure what normalized means but there are no duplicate tables, and the only key that does not get used is InvoiceID.</w:t>
      </w:r>
      <w:r w:rsidR="00AF3F13">
        <w:t xml:space="preserve"> I think overtime it would be realistic to assume more data will be added and structure could be changed to better fit the new data.</w:t>
      </w:r>
    </w:p>
    <w:p w14:paraId="1000CDEE" w14:textId="77777777" w:rsidR="00C07C1C" w:rsidRDefault="00C07C1C" w:rsidP="00C07C1C">
      <w:pPr>
        <w:pStyle w:val="Heading1"/>
      </w:pPr>
      <w:bookmarkStart w:id="4" w:name="_Toc25152529"/>
      <w:r>
        <w:t>Evaluate the effectiveness of the reports and the results obtained</w:t>
      </w:r>
      <w:bookmarkEnd w:id="4"/>
    </w:p>
    <w:p w14:paraId="09E8EEC4" w14:textId="5365E232" w:rsidR="00C07C1C" w:rsidRDefault="00C07C1C" w:rsidP="003F3FE6">
      <w:pPr>
        <w:ind w:left="720" w:hanging="720"/>
        <w:rPr>
          <w:sz w:val="24"/>
          <w:szCs w:val="24"/>
        </w:rPr>
      </w:pPr>
      <w:r>
        <w:tab/>
      </w:r>
      <w:r w:rsidR="002773DE" w:rsidRPr="002773DE">
        <w:rPr>
          <w:sz w:val="24"/>
          <w:szCs w:val="24"/>
        </w:rPr>
        <w:t>I think for as simple as this database is, the reports I made get the job done.</w:t>
      </w:r>
    </w:p>
    <w:p w14:paraId="06A36D83" w14:textId="33CC4F96" w:rsidR="002773DE" w:rsidRPr="002773DE" w:rsidRDefault="002773DE" w:rsidP="003F3FE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View_FindDebt is a simple view that is to show Customers that owe money.</w:t>
      </w:r>
    </w:p>
    <w:p w14:paraId="7BC46289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80522B9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Author: Brendan Ellison</w:t>
      </w:r>
    </w:p>
    <w:p w14:paraId="3811DDE9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Date: 12/2/21</w:t>
      </w:r>
    </w:p>
    <w:p w14:paraId="207B1128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Objective: Simple view to find customers with debt</w:t>
      </w:r>
    </w:p>
    <w:p w14:paraId="2C4DF962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664F3E0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CB8F6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BrendansAutoShop</w:t>
      </w:r>
    </w:p>
    <w:p w14:paraId="79806E03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094F37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0E100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View_FindDebt</w:t>
      </w:r>
    </w:p>
    <w:p w14:paraId="753485AD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F94564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7FDCC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View_FindDebt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004750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Full Name (I hate doing Last, First)</w:t>
      </w:r>
    </w:p>
    <w:p w14:paraId="67BC977C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The Customers Vehicle</w:t>
      </w:r>
    </w:p>
    <w:p w14:paraId="490C5E91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Due]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PaymentTotal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[Ammount Paid]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94B771" w14:textId="25B175BF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PaymentTotal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[Ammount Due] </w:t>
      </w:r>
      <w:r>
        <w:rPr>
          <w:rFonts w:ascii="Consolas" w:hAnsi="Consolas" w:cs="Consolas"/>
          <w:color w:val="008000"/>
          <w:sz w:val="19"/>
          <w:szCs w:val="19"/>
        </w:rPr>
        <w:t>-- Useful Payment Info</w:t>
      </w:r>
    </w:p>
    <w:p w14:paraId="364E50EE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75837D12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506207BC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</w:p>
    <w:p w14:paraId="5BCF9C39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</w:p>
    <w:p w14:paraId="46A92A3F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PaymentTotal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62C6902C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95C74A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B63E2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F03B4A3" w14:textId="77777777" w:rsidR="002773DE" w:rsidRDefault="002773DE" w:rsidP="00277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View_FindDebt</w:t>
      </w:r>
    </w:p>
    <w:p w14:paraId="58E09CD0" w14:textId="23FEE373" w:rsidR="002773DE" w:rsidRDefault="002773DE" w:rsidP="002773DE">
      <w:pPr>
        <w:ind w:left="720" w:hanging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687C10" w14:textId="1701EEEA" w:rsidR="002773DE" w:rsidRPr="002773DE" w:rsidRDefault="002773DE" w:rsidP="002773DE">
      <w:pPr>
        <w:ind w:left="720" w:hanging="720"/>
        <w:rPr>
          <w:rFonts w:cstheme="minorHAnsi"/>
          <w:sz w:val="24"/>
          <w:szCs w:val="24"/>
        </w:rPr>
      </w:pPr>
      <w:r w:rsidRPr="002773DE">
        <w:rPr>
          <w:rFonts w:cstheme="minorHAnsi"/>
          <w:sz w:val="24"/>
          <w:szCs w:val="24"/>
        </w:rPr>
        <w:t>The results:</w:t>
      </w:r>
    </w:p>
    <w:p w14:paraId="405BE43A" w14:textId="224DC896" w:rsidR="00207088" w:rsidRDefault="00155419" w:rsidP="00207088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7066A72" wp14:editId="0A7B90CE">
            <wp:extent cx="522922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E269" w14:textId="601629F1" w:rsidR="00207088" w:rsidRPr="00207088" w:rsidRDefault="00207088" w:rsidP="00207088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AD76410" wp14:editId="4F03CE82">
            <wp:extent cx="59340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2DDA" w14:textId="77777777" w:rsidR="00BB12CC" w:rsidRDefault="00BB12CC" w:rsidP="00BB12CC">
      <w:pPr>
        <w:rPr>
          <w:rFonts w:cstheme="minorHAnsi"/>
          <w:sz w:val="24"/>
          <w:szCs w:val="24"/>
        </w:rPr>
      </w:pPr>
    </w:p>
    <w:p w14:paraId="69B85BBF" w14:textId="77777777" w:rsidR="00BB12CC" w:rsidRDefault="00BB12CC" w:rsidP="00BB12CC">
      <w:pPr>
        <w:rPr>
          <w:rFonts w:cstheme="minorHAnsi"/>
          <w:sz w:val="24"/>
          <w:szCs w:val="24"/>
        </w:rPr>
      </w:pPr>
    </w:p>
    <w:p w14:paraId="262CE6AA" w14:textId="77777777" w:rsidR="00BB12CC" w:rsidRDefault="00BB12CC" w:rsidP="00BB12CC">
      <w:pPr>
        <w:rPr>
          <w:rFonts w:cstheme="minorHAnsi"/>
          <w:sz w:val="24"/>
          <w:szCs w:val="24"/>
        </w:rPr>
      </w:pPr>
    </w:p>
    <w:p w14:paraId="7ECE6BF6" w14:textId="60A49D21" w:rsidR="00155419" w:rsidRDefault="00155419" w:rsidP="00BB12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second View I made for use in Procedures:</w:t>
      </w:r>
    </w:p>
    <w:p w14:paraId="3AFAEDA1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77B0637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Author: Brendan Ellison</w:t>
      </w:r>
    </w:p>
    <w:p w14:paraId="55AA45D2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Date: 12/2/21</w:t>
      </w:r>
    </w:p>
    <w:p w14:paraId="00455AF7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Objective: View to find customer Info</w:t>
      </w:r>
    </w:p>
    <w:p w14:paraId="7FBF68C1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D22A8B3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EDB87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BrendansAutoShop</w:t>
      </w:r>
    </w:p>
    <w:p w14:paraId="0028B7AB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1AC4A2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64674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View_FindCustomer</w:t>
      </w:r>
    </w:p>
    <w:p w14:paraId="28F9C2EF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B808CB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60F89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View_FindCustomer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FEF906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A43790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F48E18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BillingAddress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FBEF15" w14:textId="00A76F08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'************'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000000"/>
          <w:sz w:val="19"/>
          <w:szCs w:val="19"/>
        </w:rPr>
        <w:t>CardNumber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[Last 4 on Card] </w:t>
      </w:r>
      <w:r>
        <w:rPr>
          <w:rFonts w:ascii="Consolas" w:hAnsi="Consolas" w:cs="Consolas"/>
          <w:color w:val="008000"/>
          <w:sz w:val="19"/>
          <w:szCs w:val="19"/>
        </w:rPr>
        <w:t>-- For verification if needed</w:t>
      </w:r>
    </w:p>
    <w:p w14:paraId="190FD398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F353554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4B9975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8FBD5" w14:textId="325B3902" w:rsidR="00155419" w:rsidRDefault="00155419" w:rsidP="00155419">
      <w:pPr>
        <w:ind w:left="720" w:hanging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View_FindCustomer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A6D6EB" w14:textId="73B8C886" w:rsidR="00155419" w:rsidRDefault="00155419" w:rsidP="00155419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Results: </w:t>
      </w:r>
    </w:p>
    <w:p w14:paraId="60BF097C" w14:textId="1CF4B00B" w:rsidR="009A4854" w:rsidRDefault="00155419" w:rsidP="00207088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0264A33" wp14:editId="1A3739B7">
            <wp:extent cx="554355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26425" w14:textId="3A7E1CFB" w:rsidR="00207088" w:rsidRDefault="00F66CDC" w:rsidP="00207088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B5C2A0E" wp14:editId="794A8285">
            <wp:extent cx="59436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7155" w14:textId="5BB04B70" w:rsidR="00155419" w:rsidRDefault="00155419" w:rsidP="00BB12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made two procedures for this view, the first one being: </w:t>
      </w:r>
    </w:p>
    <w:p w14:paraId="74FA475F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090EBB1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Author: Brendan Ellison</w:t>
      </w:r>
    </w:p>
    <w:p w14:paraId="12AEB999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Date: 12/2/21</w:t>
      </w:r>
    </w:p>
    <w:p w14:paraId="5412E352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Objective: Procedure to find info on customer</w:t>
      </w:r>
    </w:p>
    <w:p w14:paraId="73A7983A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F87E84C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BrendansAutoShop</w:t>
      </w:r>
    </w:p>
    <w:p w14:paraId="1BE795EF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6FC213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51AFC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GetCustomerInfo_ID</w:t>
      </w:r>
    </w:p>
    <w:p w14:paraId="67990558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6EEBF7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F4B41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GetCustomerInfo_ID</w:t>
      </w:r>
    </w:p>
    <w:p w14:paraId="08D6E571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 just want the meaning to be very clear</w:t>
      </w:r>
    </w:p>
    <w:p w14:paraId="372CD7F3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54C16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24B46C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A5133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79F3B0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View_FindCustomer</w:t>
      </w:r>
    </w:p>
    <w:p w14:paraId="19865878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</w:p>
    <w:p w14:paraId="51FCA98B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010AF1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DAA65" w14:textId="77777777" w:rsidR="00155419" w:rsidRDefault="00155419" w:rsidP="0015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GetCustomerInfo_ID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BF0E78F" w14:textId="658B27FD" w:rsidR="00155419" w:rsidRDefault="00155419" w:rsidP="00155419">
      <w:pPr>
        <w:ind w:left="720" w:hanging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8A0A8D" w14:textId="51D9F569" w:rsidR="00155419" w:rsidRDefault="00155419" w:rsidP="00155419">
      <w:pPr>
        <w:ind w:left="720" w:hanging="720"/>
        <w:rPr>
          <w:rFonts w:cstheme="minorHAnsi"/>
          <w:sz w:val="24"/>
          <w:szCs w:val="24"/>
        </w:rPr>
      </w:pPr>
      <w:r w:rsidRPr="00155419">
        <w:rPr>
          <w:rFonts w:cstheme="minorHAnsi"/>
          <w:sz w:val="24"/>
          <w:szCs w:val="24"/>
        </w:rPr>
        <w:t>The Results:</w:t>
      </w:r>
    </w:p>
    <w:p w14:paraId="31A8A2D3" w14:textId="73F7080F" w:rsidR="00155419" w:rsidRDefault="00B120A8" w:rsidP="00155419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274CC74" wp14:editId="349267DB">
            <wp:extent cx="496252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FDB9" w14:textId="77777777" w:rsidR="00B120A8" w:rsidRDefault="00B120A8" w:rsidP="00155419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second Procedure I made was the same thing but with customer name. </w:t>
      </w:r>
    </w:p>
    <w:p w14:paraId="66FD0CFA" w14:textId="6B2E8D13" w:rsidR="00B120A8" w:rsidRDefault="00B120A8" w:rsidP="00155419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see they get the same result just in a different way:</w:t>
      </w:r>
    </w:p>
    <w:p w14:paraId="1994BB02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9D70D2C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Author: Brendan Ellison</w:t>
      </w:r>
    </w:p>
    <w:p w14:paraId="4A213BD5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Date: 12/2/21</w:t>
      </w:r>
    </w:p>
    <w:p w14:paraId="7801351D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Objective: Procedure to find info on customer With First and Last name</w:t>
      </w:r>
    </w:p>
    <w:p w14:paraId="615F9876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 feel in a larger Database this is a more realistic way of getting info,</w:t>
      </w:r>
    </w:p>
    <w:p w14:paraId="2B68DBAF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this would be easy to set up in an application</w:t>
      </w:r>
    </w:p>
    <w:p w14:paraId="70C082DE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46964A1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BrendansAutoShop</w:t>
      </w:r>
    </w:p>
    <w:p w14:paraId="7A463034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B4322C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5C8C8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GetCustomerInfo_Name</w:t>
      </w:r>
    </w:p>
    <w:p w14:paraId="782471CD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2EBAD0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1826D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GetCustomerInfo_Name</w:t>
      </w:r>
    </w:p>
    <w:p w14:paraId="1AB5404E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@CustomerFName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70A65C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@CustomerLName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AAFB57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90795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A24A3D7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E383D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B03A6C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View_FindCustomer</w:t>
      </w:r>
    </w:p>
    <w:p w14:paraId="1BBE3F44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@CustomerFName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C8DDB42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@CustomerLName</w:t>
      </w:r>
    </w:p>
    <w:p w14:paraId="19215EBA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3BC0D7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BA4DE" w14:textId="016493BF" w:rsidR="00B120A8" w:rsidRDefault="00B120A8" w:rsidP="00B120A8">
      <w:pPr>
        <w:ind w:left="720" w:hanging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GetCustomerInfo_Name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@CustomerFName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'Brendan'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'Ellison'</w:t>
      </w:r>
    </w:p>
    <w:p w14:paraId="0A84AD47" w14:textId="03942F6E" w:rsidR="00B120A8" w:rsidRPr="00B120A8" w:rsidRDefault="00B120A8" w:rsidP="00B120A8">
      <w:pPr>
        <w:ind w:left="720" w:hanging="720"/>
        <w:rPr>
          <w:rFonts w:cstheme="minorHAnsi"/>
          <w:sz w:val="24"/>
          <w:szCs w:val="24"/>
        </w:rPr>
      </w:pPr>
      <w:r w:rsidRPr="00B120A8">
        <w:rPr>
          <w:rFonts w:cstheme="minorHAnsi"/>
          <w:sz w:val="24"/>
          <w:szCs w:val="24"/>
        </w:rPr>
        <w:t xml:space="preserve">The Results: </w:t>
      </w:r>
    </w:p>
    <w:p w14:paraId="66EC3014" w14:textId="33FE5F9A" w:rsidR="00B120A8" w:rsidRDefault="00B120A8" w:rsidP="00B120A8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8349F58" wp14:editId="54F6AC45">
            <wp:extent cx="49530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4CE1" w14:textId="2399BBE9" w:rsidR="00BB12CC" w:rsidRDefault="00BB12CC" w:rsidP="00B120A8">
      <w:pPr>
        <w:ind w:left="720" w:hanging="720"/>
        <w:rPr>
          <w:rFonts w:cstheme="minorHAnsi"/>
          <w:sz w:val="24"/>
          <w:szCs w:val="24"/>
        </w:rPr>
      </w:pPr>
    </w:p>
    <w:p w14:paraId="5BCA9D4E" w14:textId="77777777" w:rsidR="00BB12CC" w:rsidRDefault="00BB12CC" w:rsidP="00B120A8">
      <w:pPr>
        <w:ind w:left="720" w:hanging="720"/>
        <w:rPr>
          <w:rFonts w:cstheme="minorHAnsi"/>
          <w:sz w:val="24"/>
          <w:szCs w:val="24"/>
        </w:rPr>
      </w:pPr>
    </w:p>
    <w:p w14:paraId="4CF710C2" w14:textId="3F969EC9" w:rsidR="00B120A8" w:rsidRDefault="00B120A8" w:rsidP="00B120A8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made one final procedure: </w:t>
      </w:r>
    </w:p>
    <w:p w14:paraId="372456F9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82969B9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Author: Brendan Ellison</w:t>
      </w:r>
    </w:p>
    <w:p w14:paraId="37C99AD3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Date: 12/3/21</w:t>
      </w:r>
    </w:p>
    <w:p w14:paraId="4C456878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Objective: Procedure to insert into vehicle table via app</w:t>
      </w:r>
    </w:p>
    <w:p w14:paraId="1DC598F1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08904C2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BrendansAutoShop</w:t>
      </w:r>
    </w:p>
    <w:p w14:paraId="63884A96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A23A99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F052E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Proc_AddVehicle</w:t>
      </w:r>
    </w:p>
    <w:p w14:paraId="45668A74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DA6EB1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53B05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Proc_AddVehicle</w:t>
      </w:r>
    </w:p>
    <w:p w14:paraId="5E45E390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@Producer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3806B8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66A0E8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@Year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379284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@Description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FC8834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01F9DA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DAD432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@Producer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0B5E40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2BA029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BEF61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</w:p>
    <w:p w14:paraId="710B35B3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180F95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AB532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Proc_AddVehicle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'F-250'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'Truck has a flat tire'</w:t>
      </w:r>
    </w:p>
    <w:p w14:paraId="3FA638D9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DFB612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8B731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</w:p>
    <w:p w14:paraId="7978A6CB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A3AB57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0EA2B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--Clean up</w:t>
      </w:r>
    </w:p>
    <w:p w14:paraId="76544AFC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Vehicle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VehicleID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CD9DCF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2BD634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57815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</w:p>
    <w:p w14:paraId="339CACC0" w14:textId="77777777" w:rsidR="00B120A8" w:rsidRDefault="00B120A8" w:rsidP="00B1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847725" w14:textId="77777777" w:rsidR="00BB12CC" w:rsidRDefault="00BB12CC" w:rsidP="00B120A8">
      <w:pPr>
        <w:ind w:left="720" w:hanging="720"/>
        <w:rPr>
          <w:rFonts w:cstheme="minorHAnsi"/>
          <w:sz w:val="24"/>
          <w:szCs w:val="24"/>
        </w:rPr>
      </w:pPr>
    </w:p>
    <w:p w14:paraId="6AD4BFA6" w14:textId="7F306421" w:rsidR="00574281" w:rsidRDefault="00574281" w:rsidP="00B120A8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Results:</w:t>
      </w:r>
    </w:p>
    <w:p w14:paraId="2596B5DD" w14:textId="21CBA7E5" w:rsidR="00207088" w:rsidRPr="00155419" w:rsidRDefault="00574281" w:rsidP="00207088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60A10BB" wp14:editId="6F7F52DC">
            <wp:extent cx="3248025" cy="219584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9DBC" w14:textId="7E7E4BA8" w:rsidR="00C07C1C" w:rsidRPr="00BB12CC" w:rsidRDefault="00AF3F13" w:rsidP="00BB12CC">
      <w:pPr>
        <w:pStyle w:val="Heading1"/>
      </w:pPr>
      <w:bookmarkStart w:id="5" w:name="_Toc25152530"/>
      <w:r>
        <w:br w:type="page"/>
      </w:r>
      <w:r w:rsidR="00C07C1C">
        <w:lastRenderedPageBreak/>
        <w:t>Communicate the Results</w:t>
      </w:r>
      <w:bookmarkEnd w:id="5"/>
    </w:p>
    <w:p w14:paraId="0CDC088C" w14:textId="7522EB3B" w:rsidR="00C07C1C" w:rsidRPr="00912149" w:rsidRDefault="00C07C1C" w:rsidP="00C07C1C">
      <w:pPr>
        <w:rPr>
          <w:sz w:val="24"/>
          <w:szCs w:val="24"/>
        </w:rPr>
      </w:pPr>
      <w:r w:rsidRPr="00912149">
        <w:rPr>
          <w:sz w:val="24"/>
          <w:szCs w:val="24"/>
        </w:rPr>
        <w:tab/>
      </w:r>
      <w:r w:rsidR="00574281" w:rsidRPr="00912149">
        <w:rPr>
          <w:sz w:val="24"/>
          <w:szCs w:val="24"/>
        </w:rPr>
        <w:t xml:space="preserve">I think I learned a lot doing this project and I would like to learn more about making database. I hope that I get that chance out in the field, but I have no idea what is really waiting for me out there. Overall, I learned how to make a database, a basic understanding of database structure, how to run queries, how to use said quires, how and why </w:t>
      </w:r>
      <w:r w:rsidR="00912149" w:rsidRPr="00912149">
        <w:rPr>
          <w:sz w:val="24"/>
          <w:szCs w:val="24"/>
        </w:rPr>
        <w:t xml:space="preserve">to make </w:t>
      </w:r>
      <w:r w:rsidR="00574281" w:rsidRPr="00912149">
        <w:rPr>
          <w:sz w:val="24"/>
          <w:szCs w:val="24"/>
        </w:rPr>
        <w:t xml:space="preserve">procedures, as well as some other details. </w:t>
      </w:r>
    </w:p>
    <w:p w14:paraId="57A735D0" w14:textId="44C83E4F" w:rsidR="00912149" w:rsidRPr="00912149" w:rsidRDefault="00912149" w:rsidP="00C07C1C">
      <w:pPr>
        <w:rPr>
          <w:sz w:val="24"/>
          <w:szCs w:val="24"/>
        </w:rPr>
      </w:pPr>
    </w:p>
    <w:p w14:paraId="510B3D0E" w14:textId="3ECCD4AB" w:rsidR="00912149" w:rsidRPr="00912149" w:rsidRDefault="00912149" w:rsidP="00C07C1C">
      <w:pPr>
        <w:rPr>
          <w:sz w:val="24"/>
          <w:szCs w:val="24"/>
        </w:rPr>
      </w:pPr>
      <w:r w:rsidRPr="00912149">
        <w:rPr>
          <w:sz w:val="24"/>
          <w:szCs w:val="24"/>
        </w:rPr>
        <w:t>The final result of by database structure:</w:t>
      </w:r>
    </w:p>
    <w:p w14:paraId="7DFC60C3" w14:textId="050FC89D" w:rsidR="00912149" w:rsidRDefault="00912149" w:rsidP="00C07C1C">
      <w:r>
        <w:rPr>
          <w:noProof/>
        </w:rPr>
        <w:drawing>
          <wp:inline distT="0" distB="0" distL="0" distR="0" wp14:anchorId="2FC894CC" wp14:editId="5C5EFBFD">
            <wp:extent cx="5934075" cy="3867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EAD3" w14:textId="5EF1A81A" w:rsidR="00912149" w:rsidRDefault="00912149" w:rsidP="00C07C1C">
      <w:r>
        <w:t>The .sql and .rpt files hopefully in order:</w:t>
      </w:r>
    </w:p>
    <w:p w14:paraId="77CAE088" w14:textId="5F059DC8" w:rsidR="00912149" w:rsidRPr="00C07C1C" w:rsidRDefault="00912149" w:rsidP="00C07C1C">
      <w:r>
        <w:object w:dxaOrig="1541" w:dyaOrig="998" w14:anchorId="410A6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49.9pt" o:ole="">
            <v:imagedata r:id="rId20" o:title=""/>
          </v:shape>
          <o:OLEObject Type="Embed" ProgID="Package" ShapeID="_x0000_i1025" DrawAspect="Icon" ObjectID="_1700579226" r:id="rId21"/>
        </w:object>
      </w:r>
      <w:r w:rsidR="00AF3F13">
        <w:t xml:space="preserve"> </w:t>
      </w:r>
      <w:r>
        <w:object w:dxaOrig="1541" w:dyaOrig="998" w14:anchorId="4401F297">
          <v:shape id="_x0000_i1026" type="#_x0000_t75" style="width:77.05pt;height:49.9pt" o:ole="">
            <v:imagedata r:id="rId22" o:title=""/>
          </v:shape>
          <o:OLEObject Type="Embed" ProgID="Package" ShapeID="_x0000_i1026" DrawAspect="Icon" ObjectID="_1700579227" r:id="rId23"/>
        </w:object>
      </w:r>
      <w:r w:rsidR="00AF3F13">
        <w:t xml:space="preserve"> </w:t>
      </w:r>
      <w:r>
        <w:object w:dxaOrig="1541" w:dyaOrig="998" w14:anchorId="609D2578">
          <v:shape id="_x0000_i1027" type="#_x0000_t75" style="width:77.05pt;height:49.9pt" o:ole="">
            <v:imagedata r:id="rId24" o:title=""/>
          </v:shape>
          <o:OLEObject Type="Embed" ProgID="Package" ShapeID="_x0000_i1027" DrawAspect="Icon" ObjectID="_1700579228" r:id="rId25"/>
        </w:object>
      </w:r>
      <w:r w:rsidR="00AF3F13">
        <w:t xml:space="preserve"> </w:t>
      </w:r>
      <w:r>
        <w:object w:dxaOrig="1541" w:dyaOrig="998" w14:anchorId="5F4BD9F0">
          <v:shape id="_x0000_i1028" type="#_x0000_t75" style="width:77.05pt;height:49.9pt" o:ole="">
            <v:imagedata r:id="rId26" o:title=""/>
          </v:shape>
          <o:OLEObject Type="Embed" ProgID="Package" ShapeID="_x0000_i1028" DrawAspect="Icon" ObjectID="_1700579229" r:id="rId27"/>
        </w:object>
      </w:r>
      <w:r w:rsidR="00AF3F13">
        <w:t xml:space="preserve"> </w:t>
      </w:r>
      <w:r>
        <w:object w:dxaOrig="1541" w:dyaOrig="998" w14:anchorId="11084145">
          <v:shape id="_x0000_i1029" type="#_x0000_t75" style="width:77.05pt;height:49.9pt" o:ole="">
            <v:imagedata r:id="rId28" o:title=""/>
          </v:shape>
          <o:OLEObject Type="Embed" ProgID="Package" ShapeID="_x0000_i1029" DrawAspect="Icon" ObjectID="_1700579230" r:id="rId29"/>
        </w:object>
      </w:r>
      <w:r>
        <w:object w:dxaOrig="1541" w:dyaOrig="998" w14:anchorId="5F1FB084">
          <v:shape id="_x0000_i1030" type="#_x0000_t75" style="width:77.05pt;height:49.9pt" o:ole="">
            <v:imagedata r:id="rId30" o:title=""/>
          </v:shape>
          <o:OLEObject Type="Embed" ProgID="Package" ShapeID="_x0000_i1030" DrawAspect="Icon" ObjectID="_1700579231" r:id="rId31"/>
        </w:object>
      </w:r>
      <w:r w:rsidR="00AF3F13">
        <w:t xml:space="preserve"> </w:t>
      </w:r>
      <w:r>
        <w:object w:dxaOrig="1541" w:dyaOrig="998" w14:anchorId="5158B3B3">
          <v:shape id="_x0000_i1031" type="#_x0000_t75" style="width:77.05pt;height:49.9pt" o:ole="">
            <v:imagedata r:id="rId32" o:title=""/>
          </v:shape>
          <o:OLEObject Type="Embed" ProgID="Package" ShapeID="_x0000_i1031" DrawAspect="Icon" ObjectID="_1700579232" r:id="rId33"/>
        </w:object>
      </w:r>
      <w:r w:rsidR="00AF3F13">
        <w:t xml:space="preserve"> </w:t>
      </w:r>
      <w:r w:rsidR="00AF3F13">
        <w:object w:dxaOrig="1541" w:dyaOrig="998" w14:anchorId="679CF760">
          <v:shape id="_x0000_i1032" type="#_x0000_t75" style="width:77.05pt;height:49.9pt" o:ole="">
            <v:imagedata r:id="rId34" o:title=""/>
          </v:shape>
          <o:OLEObject Type="Embed" ProgID="Package" ShapeID="_x0000_i1032" DrawAspect="Icon" ObjectID="_1700579233" r:id="rId35"/>
        </w:object>
      </w:r>
      <w:r w:rsidR="00AF3F13">
        <w:t xml:space="preserve"> </w:t>
      </w:r>
      <w:r w:rsidR="00AF3F13">
        <w:object w:dxaOrig="1541" w:dyaOrig="998" w14:anchorId="46EDA919">
          <v:shape id="_x0000_i1033" type="#_x0000_t75" style="width:77.05pt;height:49.9pt" o:ole="">
            <v:imagedata r:id="rId36" o:title=""/>
          </v:shape>
          <o:OLEObject Type="Embed" ProgID="Package" ShapeID="_x0000_i1033" DrawAspect="Icon" ObjectID="_1700579234" r:id="rId37"/>
        </w:object>
      </w:r>
      <w:r w:rsidR="00AF3F13">
        <w:t xml:space="preserve"> </w:t>
      </w:r>
      <w:r w:rsidR="00AF3F13">
        <w:object w:dxaOrig="1541" w:dyaOrig="998" w14:anchorId="032783AC">
          <v:shape id="_x0000_i1034" type="#_x0000_t75" style="width:77.05pt;height:49.9pt" o:ole="">
            <v:imagedata r:id="rId38" o:title=""/>
          </v:shape>
          <o:OLEObject Type="Embed" ProgID="Package" ShapeID="_x0000_i1034" DrawAspect="Icon" ObjectID="_1700579235" r:id="rId39"/>
        </w:object>
      </w:r>
      <w:r w:rsidR="00AF3F13">
        <w:t xml:space="preserve"> </w:t>
      </w:r>
      <w:r w:rsidR="00AF3F13">
        <w:object w:dxaOrig="1541" w:dyaOrig="998" w14:anchorId="13915C65">
          <v:shape id="_x0000_i1035" type="#_x0000_t75" style="width:77.05pt;height:49.9pt" o:ole="">
            <v:imagedata r:id="rId40" o:title=""/>
          </v:shape>
          <o:OLEObject Type="Embed" ProgID="Package" ShapeID="_x0000_i1035" DrawAspect="Icon" ObjectID="_1700579236" r:id="rId41"/>
        </w:object>
      </w:r>
      <w:r w:rsidR="00AF3F13">
        <w:t xml:space="preserve"> </w:t>
      </w:r>
      <w:r w:rsidR="00AF3F13">
        <w:object w:dxaOrig="1541" w:dyaOrig="998" w14:anchorId="35DF9FE3">
          <v:shape id="_x0000_i1036" type="#_x0000_t75" style="width:77.05pt;height:49.9pt" o:ole="">
            <v:imagedata r:id="rId42" o:title=""/>
          </v:shape>
          <o:OLEObject Type="Embed" ProgID="Package" ShapeID="_x0000_i1036" DrawAspect="Icon" ObjectID="_1700579237" r:id="rId43"/>
        </w:object>
      </w:r>
    </w:p>
    <w:sectPr w:rsidR="00912149" w:rsidRPr="00C07C1C" w:rsidSect="003F54A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E25DE" w14:textId="77777777" w:rsidR="006A2A14" w:rsidRDefault="006A2A14" w:rsidP="00C24D86">
      <w:pPr>
        <w:spacing w:after="0" w:line="240" w:lineRule="auto"/>
      </w:pPr>
      <w:r>
        <w:separator/>
      </w:r>
    </w:p>
  </w:endnote>
  <w:endnote w:type="continuationSeparator" w:id="0">
    <w:p w14:paraId="2371CFDD" w14:textId="77777777" w:rsidR="006A2A14" w:rsidRDefault="006A2A14" w:rsidP="00C2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42541" w14:textId="77777777" w:rsidR="006A2A14" w:rsidRDefault="006A2A14" w:rsidP="00C24D86">
      <w:pPr>
        <w:spacing w:after="0" w:line="240" w:lineRule="auto"/>
      </w:pPr>
      <w:r>
        <w:separator/>
      </w:r>
    </w:p>
  </w:footnote>
  <w:footnote w:type="continuationSeparator" w:id="0">
    <w:p w14:paraId="5BF4B44B" w14:textId="77777777" w:rsidR="006A2A14" w:rsidRDefault="006A2A14" w:rsidP="00C24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59C"/>
    <w:rsid w:val="000327E3"/>
    <w:rsid w:val="00155419"/>
    <w:rsid w:val="00207088"/>
    <w:rsid w:val="002773DE"/>
    <w:rsid w:val="003F3FE6"/>
    <w:rsid w:val="003F54A7"/>
    <w:rsid w:val="00543E1C"/>
    <w:rsid w:val="00574281"/>
    <w:rsid w:val="0063140D"/>
    <w:rsid w:val="006A2A14"/>
    <w:rsid w:val="0070616A"/>
    <w:rsid w:val="00720CB8"/>
    <w:rsid w:val="007F6CA4"/>
    <w:rsid w:val="008669AA"/>
    <w:rsid w:val="00912149"/>
    <w:rsid w:val="009170A3"/>
    <w:rsid w:val="009A4854"/>
    <w:rsid w:val="00AE5669"/>
    <w:rsid w:val="00AF3F13"/>
    <w:rsid w:val="00B120A8"/>
    <w:rsid w:val="00B34FE8"/>
    <w:rsid w:val="00BB12CC"/>
    <w:rsid w:val="00BE35C3"/>
    <w:rsid w:val="00C07C1C"/>
    <w:rsid w:val="00C24D86"/>
    <w:rsid w:val="00C9159C"/>
    <w:rsid w:val="00F6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C0DD"/>
  <w15:chartTrackingRefBased/>
  <w15:docId w15:val="{2DA79704-CB99-4243-84A9-4B46B803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54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54A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F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566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E566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E566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E5669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E56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6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D86"/>
  </w:style>
  <w:style w:type="paragraph" w:styleId="Footer">
    <w:name w:val="footer"/>
    <w:basedOn w:val="Normal"/>
    <w:link w:val="FooterChar"/>
    <w:uiPriority w:val="99"/>
    <w:unhideWhenUsed/>
    <w:rsid w:val="00C2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D86"/>
  </w:style>
  <w:style w:type="character" w:styleId="Hyperlink">
    <w:name w:val="Hyperlink"/>
    <w:basedOn w:val="DefaultParagraphFont"/>
    <w:uiPriority w:val="99"/>
    <w:unhideWhenUsed/>
    <w:rsid w:val="003F3F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emf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1.bin"/><Relationship Id="rId34" Type="http://schemas.openxmlformats.org/officeDocument/2006/relationships/image" Target="media/image17.emf"/><Relationship Id="rId42" Type="http://schemas.openxmlformats.org/officeDocument/2006/relationships/image" Target="media/image21.emf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oleObject" Target="embeddings/oleObject9.bin"/><Relationship Id="rId40" Type="http://schemas.openxmlformats.org/officeDocument/2006/relationships/image" Target="media/image20.emf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oleObject" Target="embeddings/oleObject2.bin"/><Relationship Id="rId28" Type="http://schemas.openxmlformats.org/officeDocument/2006/relationships/image" Target="media/image14.emf"/><Relationship Id="rId36" Type="http://schemas.openxmlformats.org/officeDocument/2006/relationships/image" Target="media/image18.emf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oleObject" Target="embeddings/oleObject6.bin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emf"/><Relationship Id="rId27" Type="http://schemas.openxmlformats.org/officeDocument/2006/relationships/oleObject" Target="embeddings/oleObject4.bin"/><Relationship Id="rId30" Type="http://schemas.openxmlformats.org/officeDocument/2006/relationships/image" Target="media/image15.emf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2.bin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19.emf"/><Relationship Id="rId20" Type="http://schemas.openxmlformats.org/officeDocument/2006/relationships/image" Target="media/image10.emf"/><Relationship Id="rId41" Type="http://schemas.openxmlformats.org/officeDocument/2006/relationships/oleObject" Target="embeddings/oleObject1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tler\AppData\Local\Temp\Final%20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Fall 2019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B0A09DC2159649AD6C74443ECD20A6" ma:contentTypeVersion="10" ma:contentTypeDescription="Create a new document." ma:contentTypeScope="" ma:versionID="422053cf569df39a9501838654f817a5">
  <xsd:schema xmlns:xsd="http://www.w3.org/2001/XMLSchema" xmlns:xs="http://www.w3.org/2001/XMLSchema" xmlns:p="http://schemas.microsoft.com/office/2006/metadata/properties" xmlns:ns3="e5db2dd7-bb55-4d20-b832-746be91fa7a1" targetNamespace="http://schemas.microsoft.com/office/2006/metadata/properties" ma:root="true" ma:fieldsID="b3641e6bfaf7f59162128002b200284d" ns3:_="">
    <xsd:import namespace="e5db2dd7-bb55-4d20-b832-746be91fa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b2dd7-bb55-4d20-b832-746be91fa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67E7A8-A197-4CAE-B8D3-BDF980C05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b2dd7-bb55-4d20-b832-746be91fa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5337C7-7FDA-4136-AD93-880FB2F835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1FF787-A71A-44C5-9CAF-6DC7AB0B18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BA035CE-3D81-45EB-AA77-E7047D595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 Project Template</Template>
  <TotalTime>65</TotalTime>
  <Pages>13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CIS276DB</vt:lpstr>
    </vt:vector>
  </TitlesOfParts>
  <Company>PVCC</Company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CIS276DB</dc:title>
  <dc:subject>Putting it all together</dc:subject>
  <dc:creator>Brendan</dc:creator>
  <cp:keywords/>
  <dc:description/>
  <cp:lastModifiedBy>Brendan Ellison</cp:lastModifiedBy>
  <cp:revision>2</cp:revision>
  <dcterms:created xsi:type="dcterms:W3CDTF">2021-12-03T19:01:00Z</dcterms:created>
  <dcterms:modified xsi:type="dcterms:W3CDTF">2021-12-10T01:21:00Z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0x0101007DB0A09DC2159649AD6C74443ECD20A6</vt:lpwstr>
  </property>
</Properties>
</file>